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C0C" w:rsidRPr="003653B2" w:rsidRDefault="00953FAF" w:rsidP="00562C0C">
      <w:pPr>
        <w:pStyle w:val="Date"/>
        <w:rPr>
          <w:sz w:val="24"/>
          <w:szCs w:val="24"/>
          <w:u w:val="single"/>
        </w:rPr>
      </w:pPr>
      <w:r w:rsidRPr="003653B2">
        <w:rPr>
          <w:noProof/>
          <w:sz w:val="24"/>
          <w:szCs w:val="24"/>
          <w:u w:val="single"/>
          <w:lang w:val="en-GB" w:eastAsia="en-GB"/>
        </w:rPr>
        <mc:AlternateContent>
          <mc:Choice Requires="wps">
            <w:drawing>
              <wp:anchor distT="640080" distB="640080" distL="114300" distR="114300" simplePos="0" relativeHeight="251660288" behindDoc="0" locked="0" layoutInCell="1" allowOverlap="0">
                <wp:simplePos x="819150" y="514350"/>
                <wp:positionH relativeFrom="page">
                  <wp:align>center</wp:align>
                </wp:positionH>
                <mc:AlternateContent>
                  <mc:Choice Requires="wp14">
                    <wp:positionV relativeFrom="page">
                      <wp14:pctPosVOffset>6600</wp14:pctPosVOffset>
                    </wp:positionV>
                  </mc:Choice>
                  <mc:Fallback>
                    <wp:positionV relativeFrom="page">
                      <wp:posOffset>663575</wp:posOffset>
                    </wp:positionV>
                  </mc:Fallback>
                </mc:AlternateContent>
                <wp:extent cx="6438900" cy="822960"/>
                <wp:effectExtent l="0" t="0" r="0" b="15240"/>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1C4F8D">
                              <w:trPr>
                                <w:trHeight w:hRule="exact" w:val="1296"/>
                              </w:trPr>
                              <w:tc>
                                <w:tcPr>
                                  <w:tcW w:w="360" w:type="dxa"/>
                                  <w:shd w:val="clear" w:color="auto" w:fill="EBEBEB"/>
                                  <w:vAlign w:val="center"/>
                                </w:tcPr>
                                <w:p w:rsidR="001C4F8D" w:rsidRDefault="001C4F8D"/>
                              </w:tc>
                              <w:tc>
                                <w:tcPr>
                                  <w:tcW w:w="7589" w:type="dxa"/>
                                  <w:shd w:val="clear" w:color="auto" w:fill="EBEBEB"/>
                                  <w:vAlign w:val="center"/>
                                </w:tcPr>
                                <w:p w:rsidR="001C4F8D" w:rsidRPr="00562C0C" w:rsidRDefault="00562C0C">
                                  <w:pPr>
                                    <w:pStyle w:val="NoSpacing"/>
                                    <w:rPr>
                                      <w:sz w:val="28"/>
                                      <w:szCs w:val="28"/>
                                    </w:rPr>
                                  </w:pPr>
                                  <w:r w:rsidRPr="00562C0C">
                                    <w:rPr>
                                      <w:sz w:val="28"/>
                                      <w:szCs w:val="28"/>
                                    </w:rPr>
                                    <w:t>Project Plan Team 1</w:t>
                                  </w:r>
                                </w:p>
                              </w:tc>
                              <w:tc>
                                <w:tcPr>
                                  <w:tcW w:w="202" w:type="dxa"/>
                                  <w:shd w:val="clear" w:color="auto" w:fill="17AE92" w:themeFill="accent1"/>
                                  <w:vAlign w:val="center"/>
                                </w:tcPr>
                                <w:p w:rsidR="001C4F8D" w:rsidRDefault="001C4F8D"/>
                              </w:tc>
                              <w:tc>
                                <w:tcPr>
                                  <w:tcW w:w="202" w:type="dxa"/>
                                  <w:shd w:val="clear" w:color="auto" w:fill="F7A23F" w:themeFill="accent2"/>
                                  <w:vAlign w:val="center"/>
                                </w:tcPr>
                                <w:p w:rsidR="001C4F8D" w:rsidRDefault="001C4F8D"/>
                              </w:tc>
                              <w:tc>
                                <w:tcPr>
                                  <w:tcW w:w="1008" w:type="dxa"/>
                                  <w:shd w:val="clear" w:color="auto" w:fill="6F7E84" w:themeFill="accent3"/>
                                  <w:vAlign w:val="center"/>
                                </w:tcPr>
                                <w:p w:rsidR="001C4F8D" w:rsidRDefault="001C4F8D"/>
                              </w:tc>
                            </w:tr>
                          </w:tbl>
                          <w:p w:rsidR="001C4F8D" w:rsidRDefault="001C4F8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0;margin-top:0;width:507pt;height:64.8pt;z-index:251660288;visibility:visible;mso-wrap-style:square;mso-width-percent:765;mso-height-percent:0;mso-top-percent:66;mso-wrap-distance-left:9pt;mso-wrap-distance-top:50.4pt;mso-wrap-distance-right:9pt;mso-wrap-distance-bottom:50.4pt;mso-position-horizontal:center;mso-position-horizontal-relative:page;mso-position-vertical-relative:page;mso-width-percent:765;mso-height-percent:0;mso-top-percent:66;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1C4F8D">
                        <w:trPr>
                          <w:trHeight w:hRule="exact" w:val="1296"/>
                        </w:trPr>
                        <w:tc>
                          <w:tcPr>
                            <w:tcW w:w="360" w:type="dxa"/>
                            <w:shd w:val="clear" w:color="auto" w:fill="EBEBEB"/>
                            <w:vAlign w:val="center"/>
                          </w:tcPr>
                          <w:p w:rsidR="001C4F8D" w:rsidRDefault="001C4F8D"/>
                        </w:tc>
                        <w:tc>
                          <w:tcPr>
                            <w:tcW w:w="7589" w:type="dxa"/>
                            <w:shd w:val="clear" w:color="auto" w:fill="EBEBEB"/>
                            <w:vAlign w:val="center"/>
                          </w:tcPr>
                          <w:p w:rsidR="001C4F8D" w:rsidRPr="00562C0C" w:rsidRDefault="00562C0C">
                            <w:pPr>
                              <w:pStyle w:val="NoSpacing"/>
                              <w:rPr>
                                <w:sz w:val="28"/>
                                <w:szCs w:val="28"/>
                              </w:rPr>
                            </w:pPr>
                            <w:r w:rsidRPr="00562C0C">
                              <w:rPr>
                                <w:sz w:val="28"/>
                                <w:szCs w:val="28"/>
                              </w:rPr>
                              <w:t>Project Plan Team 1</w:t>
                            </w:r>
                          </w:p>
                        </w:tc>
                        <w:tc>
                          <w:tcPr>
                            <w:tcW w:w="202" w:type="dxa"/>
                            <w:shd w:val="clear" w:color="auto" w:fill="17AE92" w:themeFill="accent1"/>
                            <w:vAlign w:val="center"/>
                          </w:tcPr>
                          <w:p w:rsidR="001C4F8D" w:rsidRDefault="001C4F8D"/>
                        </w:tc>
                        <w:tc>
                          <w:tcPr>
                            <w:tcW w:w="202" w:type="dxa"/>
                            <w:shd w:val="clear" w:color="auto" w:fill="F7A23F" w:themeFill="accent2"/>
                            <w:vAlign w:val="center"/>
                          </w:tcPr>
                          <w:p w:rsidR="001C4F8D" w:rsidRDefault="001C4F8D"/>
                        </w:tc>
                        <w:tc>
                          <w:tcPr>
                            <w:tcW w:w="1008" w:type="dxa"/>
                            <w:shd w:val="clear" w:color="auto" w:fill="6F7E84" w:themeFill="accent3"/>
                            <w:vAlign w:val="center"/>
                          </w:tcPr>
                          <w:p w:rsidR="001C4F8D" w:rsidRDefault="001C4F8D"/>
                        </w:tc>
                      </w:tr>
                    </w:tbl>
                    <w:p w:rsidR="001C4F8D" w:rsidRDefault="001C4F8D">
                      <w:pPr>
                        <w:pStyle w:val="NoSpacing"/>
                      </w:pPr>
                    </w:p>
                  </w:txbxContent>
                </v:textbox>
                <w10:wrap type="topAndBottom" anchorx="page" anchory="page"/>
              </v:shape>
            </w:pict>
          </mc:Fallback>
        </mc:AlternateContent>
      </w:r>
      <w:r w:rsidR="00562C0C" w:rsidRPr="003653B2">
        <w:rPr>
          <w:sz w:val="24"/>
          <w:szCs w:val="24"/>
          <w:u w:val="single"/>
        </w:rPr>
        <w:t>Organization Plan:</w:t>
      </w:r>
    </w:p>
    <w:p w:rsidR="00562C0C" w:rsidRDefault="00562C0C" w:rsidP="00562C0C">
      <w:r>
        <w:t>Each member of the team will take it in turn to become the Team Leader, this will allow everyone to gain an insight into what is expected of a team leader and what is required to become a good team leader.</w:t>
      </w:r>
      <w:r w:rsidR="003653B2">
        <w:t xml:space="preserve"> Everyone else</w:t>
      </w:r>
      <w:r w:rsidR="004700F8">
        <w:t xml:space="preserve"> not currently a team leader</w:t>
      </w:r>
      <w:r w:rsidR="003653B2">
        <w:t xml:space="preserve"> will be available to take on any of the tasks required to complete the project.</w:t>
      </w:r>
    </w:p>
    <w:p w:rsidR="003653B2" w:rsidRDefault="00562C0C" w:rsidP="003653B2">
      <w:pPr>
        <w:spacing w:after="0"/>
      </w:pPr>
      <w:r>
        <w:t>Stephen Dixon</w:t>
      </w:r>
      <w:r w:rsidR="004700F8">
        <w:tab/>
      </w:r>
      <w:r w:rsidR="004700F8">
        <w:tab/>
        <w:t>First Team Leader</w:t>
      </w:r>
    </w:p>
    <w:p w:rsidR="003653B2" w:rsidRDefault="003653B2" w:rsidP="003653B2">
      <w:pPr>
        <w:spacing w:after="0"/>
      </w:pPr>
      <w:r>
        <w:t xml:space="preserve">Ho Kan </w:t>
      </w:r>
      <w:r w:rsidRPr="003653B2">
        <w:t>Leung</w:t>
      </w:r>
    </w:p>
    <w:p w:rsidR="003653B2" w:rsidRDefault="003653B2" w:rsidP="003653B2">
      <w:pPr>
        <w:spacing w:after="0"/>
      </w:pPr>
      <w:r>
        <w:t xml:space="preserve">Joshua C </w:t>
      </w:r>
      <w:r w:rsidRPr="003653B2">
        <w:t>Weeden</w:t>
      </w:r>
    </w:p>
    <w:p w:rsidR="003653B2" w:rsidRDefault="003653B2" w:rsidP="003653B2">
      <w:pPr>
        <w:spacing w:after="0"/>
      </w:pPr>
      <w:r>
        <w:t>Gerardo de</w:t>
      </w:r>
      <w:r w:rsidRPr="003653B2">
        <w:t xml:space="preserve"> </w:t>
      </w:r>
      <w:r>
        <w:t xml:space="preserve">Jesús </w:t>
      </w:r>
      <w:r w:rsidRPr="003653B2">
        <w:t>Juárez Ponce</w:t>
      </w:r>
    </w:p>
    <w:p w:rsidR="003653B2" w:rsidRDefault="003653B2" w:rsidP="003653B2">
      <w:pPr>
        <w:spacing w:after="0"/>
      </w:pPr>
    </w:p>
    <w:p w:rsidR="003653B2" w:rsidRDefault="003653B2" w:rsidP="003653B2">
      <w:pPr>
        <w:spacing w:after="0"/>
      </w:pPr>
    </w:p>
    <w:p w:rsidR="003653B2" w:rsidRDefault="003653B2" w:rsidP="003653B2">
      <w:pPr>
        <w:spacing w:after="0"/>
      </w:pPr>
    </w:p>
    <w:p w:rsidR="003653B2" w:rsidRDefault="003653B2" w:rsidP="003653B2">
      <w:pPr>
        <w:spacing w:after="0"/>
        <w:rPr>
          <w:sz w:val="24"/>
          <w:szCs w:val="24"/>
          <w:u w:val="single"/>
        </w:rPr>
      </w:pPr>
      <w:r w:rsidRPr="003653B2">
        <w:rPr>
          <w:sz w:val="24"/>
          <w:szCs w:val="24"/>
          <w:u w:val="single"/>
        </w:rPr>
        <w:t>Conflict Resolution:</w:t>
      </w:r>
    </w:p>
    <w:p w:rsidR="003653B2" w:rsidRDefault="003653B2" w:rsidP="003653B2">
      <w:pPr>
        <w:spacing w:after="0"/>
        <w:rPr>
          <w:sz w:val="24"/>
          <w:szCs w:val="24"/>
          <w:u w:val="single"/>
        </w:rPr>
      </w:pPr>
    </w:p>
    <w:p w:rsidR="003653B2" w:rsidRDefault="00A16650" w:rsidP="003653B2">
      <w:pPr>
        <w:spacing w:after="0"/>
      </w:pPr>
      <w:r>
        <w:t>At the end of each meeting the team will discuss any Conflict situations or perceived Conflict situations that have arisen between team members. Hopefully the issues will be minor and can be worked through</w:t>
      </w:r>
      <w:r w:rsidR="0062015C">
        <w:t xml:space="preserve"> during the meeting, if not then a meeting will take place between the team leader and the team members in conflict to discuss further.</w:t>
      </w:r>
    </w:p>
    <w:p w:rsidR="0062015C" w:rsidRDefault="0062015C" w:rsidP="003653B2">
      <w:pPr>
        <w:spacing w:after="0"/>
      </w:pPr>
    </w:p>
    <w:p w:rsidR="0062015C" w:rsidRDefault="0062015C" w:rsidP="003653B2">
      <w:pPr>
        <w:spacing w:after="0"/>
      </w:pPr>
      <w:r>
        <w:t>If there is a conflict between the Customer and the Team Leader, the team will get together to discuss the conflict to see if the issue can be resolved. If the issue persists the Team Leader will step down and a new Team Leader elected.</w:t>
      </w:r>
    </w:p>
    <w:p w:rsidR="0062015C" w:rsidRDefault="0062015C" w:rsidP="003653B2">
      <w:pPr>
        <w:spacing w:after="0"/>
      </w:pPr>
    </w:p>
    <w:p w:rsidR="005D4185" w:rsidRDefault="0062015C" w:rsidP="003653B2">
      <w:pPr>
        <w:spacing w:after="0"/>
      </w:pPr>
      <w:r>
        <w:t xml:space="preserve">If a conflict has arisen because the Team Leader has </w:t>
      </w:r>
      <w:r w:rsidR="005D4185">
        <w:t xml:space="preserve">not </w:t>
      </w:r>
      <w:r>
        <w:t xml:space="preserve">done a sufficient amount of work, or the work has not been </w:t>
      </w:r>
      <w:r w:rsidR="005D4185">
        <w:t>completed to a satisfactory level, then the team will hold a meeting with the Team Leader to see if there is an issue that can be resolved. If there is no resolution to the issue the Team Leader will step down and a new Team Leader elected.</w:t>
      </w:r>
    </w:p>
    <w:p w:rsidR="005D4185" w:rsidRDefault="005D4185" w:rsidP="003653B2">
      <w:pPr>
        <w:spacing w:after="0"/>
      </w:pPr>
    </w:p>
    <w:p w:rsidR="004700F8" w:rsidRDefault="005D4185" w:rsidP="003653B2">
      <w:pPr>
        <w:spacing w:after="0"/>
      </w:pPr>
      <w:r>
        <w:t>If a conflict has arisen because a Team Member has not done a sufficient amount of work, or the work has not been completed to a satisfactory level</w:t>
      </w:r>
      <w:r w:rsidR="002A34EF">
        <w:t xml:space="preserve">, the Team Leader will discuss the issue with the Team Member </w:t>
      </w:r>
      <w:r w:rsidR="002A34EF">
        <w:lastRenderedPageBreak/>
        <w:t>to see if the issue can be resolved through additional training, or buddy working with another team member on project work.</w:t>
      </w:r>
    </w:p>
    <w:p w:rsidR="0062015C" w:rsidRDefault="002A34EF" w:rsidP="003653B2">
      <w:pPr>
        <w:spacing w:after="0"/>
      </w:pPr>
      <w:r>
        <w:t xml:space="preserve"> </w:t>
      </w:r>
      <w:r w:rsidR="0062015C">
        <w:t xml:space="preserve"> </w:t>
      </w:r>
    </w:p>
    <w:p w:rsidR="006E1882" w:rsidRDefault="006E1882" w:rsidP="003653B2">
      <w:pPr>
        <w:spacing w:after="0"/>
      </w:pPr>
      <w:r>
        <w:t>If a conflict has arisen because of a disagreement in the final allocation of marks during the Peer Assessment</w:t>
      </w:r>
      <w:r w:rsidR="004700F8">
        <w:t>, the person in question will be allowed to state their ca</w:t>
      </w:r>
      <w:r w:rsidR="00387DA1">
        <w:t>se for an increase in marks. For an increase to take place they must be able to give details of work that they have undertaken that has not been taken into consideration but has been attributed to them, otherwise the original mark given will have to stand.</w:t>
      </w:r>
    </w:p>
    <w:p w:rsidR="00387DA1" w:rsidRDefault="00387DA1" w:rsidP="003653B2">
      <w:pPr>
        <w:spacing w:after="0"/>
      </w:pPr>
    </w:p>
    <w:p w:rsidR="004700F8" w:rsidRDefault="004700F8" w:rsidP="003653B2">
      <w:pPr>
        <w:spacing w:after="0"/>
      </w:pPr>
    </w:p>
    <w:p w:rsidR="00C345E3" w:rsidRPr="00C345E3" w:rsidRDefault="00C345E3" w:rsidP="003653B2">
      <w:pPr>
        <w:spacing w:after="0"/>
        <w:rPr>
          <w:sz w:val="24"/>
          <w:szCs w:val="24"/>
          <w:u w:val="single"/>
        </w:rPr>
      </w:pPr>
      <w:r w:rsidRPr="00C345E3">
        <w:rPr>
          <w:sz w:val="24"/>
          <w:szCs w:val="24"/>
          <w:u w:val="single"/>
        </w:rPr>
        <w:t>Peer Assessment Plan:</w:t>
      </w:r>
    </w:p>
    <w:p w:rsidR="003653B2" w:rsidRPr="003653B2" w:rsidRDefault="003653B2" w:rsidP="003653B2">
      <w:pPr>
        <w:spacing w:after="0"/>
        <w:rPr>
          <w:u w:val="single"/>
        </w:rPr>
      </w:pPr>
    </w:p>
    <w:p w:rsidR="009339B1" w:rsidRDefault="00C345E3" w:rsidP="00562C0C">
      <w:r>
        <w:t>We have formulated what we believe to be a fair and just propo</w:t>
      </w:r>
      <w:r w:rsidR="009339B1">
        <w:t>sal for the allocation of marks.</w:t>
      </w:r>
    </w:p>
    <w:p w:rsidR="00905356" w:rsidRDefault="00905356" w:rsidP="00905356">
      <w:pPr>
        <w:spacing w:after="0"/>
      </w:pPr>
      <w:r>
        <w:t xml:space="preserve">Each team member will allocate marks to each of their </w:t>
      </w:r>
      <w:r w:rsidR="006E1882">
        <w:t>peers</w:t>
      </w:r>
      <w:r>
        <w:t xml:space="preserve"> based on the following 4 sets of criteria.</w:t>
      </w:r>
    </w:p>
    <w:p w:rsidR="00562C0C" w:rsidRPr="00562C0C" w:rsidRDefault="00890BF1" w:rsidP="00905356">
      <w:pPr>
        <w:spacing w:after="0"/>
      </w:pPr>
      <w:r>
        <w:t xml:space="preserve">Each of the first three </w:t>
      </w:r>
      <w:r w:rsidR="006E1882">
        <w:t>sets</w:t>
      </w:r>
      <w:r>
        <w:t xml:space="preserve"> </w:t>
      </w:r>
      <w:r w:rsidR="00C74CC8">
        <w:t xml:space="preserve">will see 5% of the total marks allocated to a </w:t>
      </w:r>
      <w:r w:rsidR="006E1882">
        <w:t>peer</w:t>
      </w:r>
      <w:r w:rsidR="00C74CC8">
        <w:t xml:space="preserve"> if they have </w:t>
      </w:r>
      <w:r w:rsidR="00745FD9">
        <w:t>bee</w:t>
      </w:r>
      <w:r w:rsidR="006E1882">
        <w:t>n</w:t>
      </w:r>
      <w:r w:rsidR="00745FD9">
        <w:t xml:space="preserve"> de</w:t>
      </w:r>
      <w:r w:rsidR="006E1882">
        <w:t>e</w:t>
      </w:r>
      <w:r w:rsidR="00745FD9">
        <w:t>med to have met the criteria by a majority of their team mates.</w:t>
      </w:r>
      <w:r w:rsidR="009339B1">
        <w:t xml:space="preserve"> </w:t>
      </w:r>
      <w:r w:rsidR="00905356">
        <w:t>The last section will be based on the percentage of the marks that have not yet been allocated during sections 1 to 3.</w:t>
      </w:r>
    </w:p>
    <w:p w:rsidR="001C4F8D" w:rsidRDefault="00D44AE6" w:rsidP="00267560">
      <w:pPr>
        <w:pStyle w:val="Closing"/>
        <w:spacing w:after="0"/>
      </w:pPr>
      <w:r>
        <w:t xml:space="preserve">Section 1: </w:t>
      </w:r>
      <w:r w:rsidR="00267560">
        <w:tab/>
      </w:r>
      <w:r>
        <w:t>5% of the marks will be received if the following criteria have been met.</w:t>
      </w:r>
    </w:p>
    <w:p w:rsidR="00D44AE6" w:rsidRDefault="00D44AE6" w:rsidP="00267560">
      <w:pPr>
        <w:pStyle w:val="Closing"/>
        <w:spacing w:before="0" w:after="0"/>
      </w:pPr>
      <w:r>
        <w:tab/>
        <w:t>1:</w:t>
      </w:r>
      <w:r>
        <w:tab/>
      </w:r>
      <w:r w:rsidR="00267560">
        <w:t xml:space="preserve">An interest </w:t>
      </w:r>
      <w:r>
        <w:t xml:space="preserve">has </w:t>
      </w:r>
      <w:r w:rsidR="00890BF1">
        <w:t xml:space="preserve">been </w:t>
      </w:r>
      <w:r>
        <w:t>shown in the project.</w:t>
      </w:r>
    </w:p>
    <w:p w:rsidR="00D44AE6" w:rsidRDefault="00D44AE6" w:rsidP="00267560">
      <w:pPr>
        <w:pStyle w:val="Closing"/>
        <w:spacing w:before="0" w:after="0"/>
        <w:ind w:left="1440" w:hanging="720"/>
      </w:pPr>
      <w:r>
        <w:t>2:</w:t>
      </w:r>
      <w:r>
        <w:tab/>
        <w:t>Attended at least one team meeting a week, and read the meeting minutes for those       meetings that were missed.</w:t>
      </w:r>
    </w:p>
    <w:p w:rsidR="00D44AE6" w:rsidRDefault="00D44AE6" w:rsidP="00267560">
      <w:pPr>
        <w:pStyle w:val="Closing"/>
        <w:spacing w:before="0" w:after="0"/>
        <w:ind w:left="1440" w:hanging="720"/>
      </w:pPr>
      <w:r>
        <w:t>3:</w:t>
      </w:r>
      <w:r>
        <w:tab/>
        <w:t xml:space="preserve">Reply to all communications on Facebook for team meetings even if you can’t attend. Must give alternate times </w:t>
      </w:r>
      <w:r w:rsidR="00267560">
        <w:t xml:space="preserve">that </w:t>
      </w:r>
      <w:r>
        <w:t>you can attend meeting in a timely fashion.</w:t>
      </w:r>
    </w:p>
    <w:p w:rsidR="00D44AE6" w:rsidRDefault="00D44AE6" w:rsidP="00267560">
      <w:pPr>
        <w:pStyle w:val="Closing"/>
        <w:spacing w:after="0"/>
      </w:pPr>
      <w:r>
        <w:t>Section 2:</w:t>
      </w:r>
      <w:r>
        <w:tab/>
        <w:t>5% of the marks will be received if the following criteria have been met.</w:t>
      </w:r>
    </w:p>
    <w:p w:rsidR="00D44AE6" w:rsidRDefault="00D44AE6" w:rsidP="00267560">
      <w:pPr>
        <w:pStyle w:val="Closing"/>
        <w:spacing w:before="0" w:after="0"/>
      </w:pPr>
      <w:r>
        <w:tab/>
        <w:t>1:</w:t>
      </w:r>
      <w:r>
        <w:tab/>
      </w:r>
      <w:r w:rsidR="00267560">
        <w:t>Must Contributed something to each deliverable.</w:t>
      </w:r>
    </w:p>
    <w:p w:rsidR="00267560" w:rsidRDefault="00267560" w:rsidP="00890BF1">
      <w:pPr>
        <w:pStyle w:val="Closing"/>
        <w:spacing w:before="0" w:after="0"/>
        <w:ind w:left="1440" w:hanging="720"/>
      </w:pPr>
      <w:r>
        <w:t>2:</w:t>
      </w:r>
      <w:r>
        <w:tab/>
      </w:r>
      <w:r w:rsidR="00890BF1">
        <w:t>Volunteer to take on tasks, or set new tasks that must be met that have not yet been realized.</w:t>
      </w:r>
    </w:p>
    <w:p w:rsidR="00267560" w:rsidRDefault="00267560" w:rsidP="00267560">
      <w:pPr>
        <w:pStyle w:val="Closing"/>
        <w:spacing w:before="0" w:after="0"/>
      </w:pPr>
      <w:r>
        <w:tab/>
        <w:t>3:</w:t>
      </w:r>
      <w:r>
        <w:tab/>
        <w:t>Communicate issues in a timely manner and met realistic deadlines.</w:t>
      </w:r>
    </w:p>
    <w:p w:rsidR="00267560" w:rsidRDefault="00267560" w:rsidP="00267560">
      <w:pPr>
        <w:pStyle w:val="Closing"/>
        <w:spacing w:before="0" w:after="0"/>
      </w:pPr>
    </w:p>
    <w:p w:rsidR="00267560" w:rsidRDefault="00267560" w:rsidP="00267560">
      <w:pPr>
        <w:pStyle w:val="Closing"/>
        <w:spacing w:before="0" w:after="0"/>
      </w:pPr>
    </w:p>
    <w:p w:rsidR="00267560" w:rsidRDefault="00267560" w:rsidP="00267560">
      <w:pPr>
        <w:pStyle w:val="Closing"/>
        <w:spacing w:before="0" w:after="0"/>
      </w:pPr>
    </w:p>
    <w:p w:rsidR="00267560" w:rsidRDefault="00267560" w:rsidP="00267560">
      <w:pPr>
        <w:pStyle w:val="Closing"/>
        <w:spacing w:before="0" w:after="0"/>
      </w:pPr>
      <w:r>
        <w:t>Section 3:</w:t>
      </w:r>
      <w:r>
        <w:tab/>
        <w:t xml:space="preserve">5% of the marks will be received if </w:t>
      </w:r>
      <w:r w:rsidR="00C74CC8">
        <w:t xml:space="preserve">most of </w:t>
      </w:r>
      <w:r>
        <w:t>the following criteria have been met.</w:t>
      </w:r>
    </w:p>
    <w:p w:rsidR="00267560" w:rsidRDefault="00267560" w:rsidP="00267560">
      <w:pPr>
        <w:pStyle w:val="Closing"/>
        <w:spacing w:before="0" w:after="0"/>
      </w:pPr>
      <w:r>
        <w:lastRenderedPageBreak/>
        <w:tab/>
        <w:t>1:</w:t>
      </w:r>
      <w:r>
        <w:tab/>
        <w:t>Quality of Work.</w:t>
      </w:r>
    </w:p>
    <w:p w:rsidR="00267560" w:rsidRDefault="00267560" w:rsidP="00267560">
      <w:pPr>
        <w:pStyle w:val="Closing"/>
        <w:spacing w:before="0" w:after="0"/>
      </w:pPr>
      <w:r>
        <w:tab/>
        <w:t>2:</w:t>
      </w:r>
      <w:r>
        <w:tab/>
        <w:t>Shown commitment to the project.</w:t>
      </w:r>
    </w:p>
    <w:p w:rsidR="00267560" w:rsidRDefault="00267560" w:rsidP="00267560">
      <w:pPr>
        <w:pStyle w:val="Closing"/>
        <w:spacing w:before="0" w:after="0"/>
      </w:pPr>
      <w:r>
        <w:tab/>
        <w:t>3:</w:t>
      </w:r>
      <w:r>
        <w:tab/>
        <w:t>Shown Initiative.</w:t>
      </w:r>
    </w:p>
    <w:p w:rsidR="00267560" w:rsidRDefault="00267560" w:rsidP="00267560">
      <w:pPr>
        <w:pStyle w:val="Closing"/>
        <w:spacing w:before="0" w:after="0"/>
      </w:pPr>
      <w:r>
        <w:tab/>
        <w:t>4:</w:t>
      </w:r>
      <w:r>
        <w:tab/>
        <w:t xml:space="preserve">Attended majority of meetings and made </w:t>
      </w:r>
      <w:r w:rsidR="00745FD9">
        <w:t>important</w:t>
      </w:r>
      <w:r>
        <w:t xml:space="preserve"> contributions.</w:t>
      </w:r>
    </w:p>
    <w:p w:rsidR="00890BF1" w:rsidRDefault="00890BF1" w:rsidP="00267560">
      <w:pPr>
        <w:pStyle w:val="Closing"/>
        <w:spacing w:before="0" w:after="0"/>
      </w:pPr>
    </w:p>
    <w:p w:rsidR="00890BF1" w:rsidRDefault="00890BF1" w:rsidP="00267560">
      <w:pPr>
        <w:pStyle w:val="Closing"/>
        <w:spacing w:before="0" w:after="0"/>
      </w:pPr>
    </w:p>
    <w:p w:rsidR="00890BF1" w:rsidRDefault="00890BF1" w:rsidP="00267560">
      <w:pPr>
        <w:pStyle w:val="Closing"/>
        <w:spacing w:before="0" w:after="0"/>
      </w:pPr>
    </w:p>
    <w:p w:rsidR="00890BF1" w:rsidRDefault="00890BF1" w:rsidP="00C74CC8">
      <w:pPr>
        <w:pStyle w:val="Closing"/>
        <w:spacing w:before="0" w:after="0"/>
        <w:ind w:left="1440" w:hanging="1440"/>
      </w:pPr>
      <w:r>
        <w:t>Section 4:</w:t>
      </w:r>
      <w:r>
        <w:tab/>
      </w:r>
      <w:r w:rsidR="00811BA6">
        <w:t xml:space="preserve">Each team member must allocate 100 points </w:t>
      </w:r>
      <w:r w:rsidR="00C74CC8">
        <w:t>between the</w:t>
      </w:r>
      <w:r w:rsidR="00811BA6">
        <w:t xml:space="preserve"> other team members, using whatever criteria that believe is important, </w:t>
      </w:r>
      <w:r w:rsidR="00905356">
        <w:t>t</w:t>
      </w:r>
      <w:r w:rsidR="00811BA6">
        <w:t xml:space="preserve">o show the level of importance, commitment, contribution </w:t>
      </w:r>
      <w:r w:rsidR="00905356">
        <w:t>each</w:t>
      </w:r>
      <w:r w:rsidR="00811BA6">
        <w:t xml:space="preserve"> individual has made to the project. The total points allocated to each team member will be </w:t>
      </w:r>
      <w:r w:rsidR="00905356">
        <w:t>divided by 3 to get a percentage of the remaining marks.</w:t>
      </w:r>
      <w:r w:rsidR="00811BA6">
        <w:t xml:space="preserve"> </w:t>
      </w:r>
    </w:p>
    <w:p w:rsidR="00387DA1" w:rsidRDefault="00387DA1" w:rsidP="00C74CC8">
      <w:pPr>
        <w:pStyle w:val="Closing"/>
        <w:spacing w:before="0" w:after="0"/>
        <w:ind w:left="1440" w:hanging="1440"/>
      </w:pPr>
    </w:p>
    <w:p w:rsidR="00387DA1" w:rsidRDefault="00387DA1" w:rsidP="00387DA1">
      <w:pPr>
        <w:pStyle w:val="Closing"/>
        <w:spacing w:before="0" w:after="0"/>
        <w:ind w:left="1440" w:hanging="720"/>
      </w:pPr>
    </w:p>
    <w:p w:rsidR="00387DA1" w:rsidRDefault="00387DA1" w:rsidP="00387DA1">
      <w:pPr>
        <w:pStyle w:val="Closing"/>
        <w:spacing w:before="0" w:after="0"/>
        <w:ind w:left="1440" w:hanging="720"/>
      </w:pPr>
    </w:p>
    <w:p w:rsidR="00745FD9" w:rsidRDefault="00387DA1" w:rsidP="00387DA1">
      <w:pPr>
        <w:pStyle w:val="Closing"/>
        <w:spacing w:before="0" w:after="0"/>
        <w:ind w:left="1440" w:hanging="720"/>
      </w:pPr>
      <w:r>
        <w:t xml:space="preserve">               </w:t>
      </w:r>
      <w:r w:rsidR="00745FD9">
        <w:t>We the undersigned have all agreed to the Peer Assessment Plan</w:t>
      </w:r>
      <w:r>
        <w:t xml:space="preserve"> formulated above</w:t>
      </w:r>
      <w:r w:rsidR="008D6924">
        <w:t>.</w:t>
      </w:r>
      <w:bookmarkStart w:id="0" w:name="_GoBack"/>
      <w:bookmarkEnd w:id="0"/>
    </w:p>
    <w:p w:rsidR="001C4F8D" w:rsidRDefault="001C4F8D">
      <w:pPr>
        <w:pStyle w:val="Signature"/>
      </w:pPr>
    </w:p>
    <w:sectPr w:rsidR="001C4F8D">
      <w:headerReference w:type="default" r:id="rId7"/>
      <w:footerReference w:type="first" r:id="rId8"/>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4E7" w:rsidRDefault="004B64E7">
      <w:pPr>
        <w:spacing w:after="0" w:line="240" w:lineRule="auto"/>
      </w:pPr>
      <w:r>
        <w:separator/>
      </w:r>
    </w:p>
  </w:endnote>
  <w:endnote w:type="continuationSeparator" w:id="0">
    <w:p w:rsidR="004B64E7" w:rsidRDefault="004B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altName w:val="Times New Roman"/>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F8D" w:rsidRDefault="00953FAF">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1C4F8D">
                            <w:trPr>
                              <w:trHeight w:hRule="exact" w:val="288"/>
                            </w:trPr>
                            <w:tc>
                              <w:tcPr>
                                <w:tcW w:w="361" w:type="dxa"/>
                                <w:shd w:val="clear" w:color="auto" w:fill="EBEBEB"/>
                                <w:vAlign w:val="center"/>
                              </w:tcPr>
                              <w:p w:rsidR="001C4F8D" w:rsidRDefault="001C4F8D">
                                <w:pPr>
                                  <w:pStyle w:val="NoSpacing"/>
                                </w:pPr>
                              </w:p>
                            </w:tc>
                            <w:tc>
                              <w:tcPr>
                                <w:tcW w:w="7595" w:type="dxa"/>
                                <w:shd w:val="clear" w:color="auto" w:fill="EBEBEB"/>
                                <w:vAlign w:val="center"/>
                              </w:tcPr>
                              <w:p w:rsidR="001C4F8D" w:rsidRDefault="001C4F8D">
                                <w:pPr>
                                  <w:pStyle w:val="NoSpacing"/>
                                </w:pPr>
                              </w:p>
                            </w:tc>
                            <w:tc>
                              <w:tcPr>
                                <w:tcW w:w="202" w:type="dxa"/>
                                <w:shd w:val="clear" w:color="auto" w:fill="17AE92" w:themeFill="accent1"/>
                                <w:vAlign w:val="center"/>
                              </w:tcPr>
                              <w:p w:rsidR="001C4F8D" w:rsidRDefault="001C4F8D">
                                <w:pPr>
                                  <w:pStyle w:val="NoSpacing"/>
                                </w:pPr>
                              </w:p>
                            </w:tc>
                            <w:tc>
                              <w:tcPr>
                                <w:tcW w:w="202" w:type="dxa"/>
                                <w:shd w:val="clear" w:color="auto" w:fill="F7A23F" w:themeFill="accent2"/>
                                <w:vAlign w:val="center"/>
                              </w:tcPr>
                              <w:p w:rsidR="001C4F8D" w:rsidRDefault="001C4F8D">
                                <w:pPr>
                                  <w:pStyle w:val="NoSpacing"/>
                                </w:pPr>
                              </w:p>
                            </w:tc>
                            <w:tc>
                              <w:tcPr>
                                <w:tcW w:w="1009" w:type="dxa"/>
                                <w:shd w:val="clear" w:color="auto" w:fill="6F7E84" w:themeFill="accent3"/>
                                <w:vAlign w:val="center"/>
                              </w:tcPr>
                              <w:p w:rsidR="001C4F8D" w:rsidRDefault="001C4F8D">
                                <w:pPr>
                                  <w:pStyle w:val="NoSpacing"/>
                                </w:pPr>
                              </w:p>
                            </w:tc>
                          </w:tr>
                        </w:tbl>
                        <w:p w:rsidR="001C4F8D" w:rsidRDefault="001C4F8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1C4F8D">
                      <w:trPr>
                        <w:trHeight w:hRule="exact" w:val="288"/>
                      </w:trPr>
                      <w:tc>
                        <w:tcPr>
                          <w:tcW w:w="361" w:type="dxa"/>
                          <w:shd w:val="clear" w:color="auto" w:fill="EBEBEB"/>
                          <w:vAlign w:val="center"/>
                        </w:tcPr>
                        <w:p w:rsidR="001C4F8D" w:rsidRDefault="001C4F8D">
                          <w:pPr>
                            <w:pStyle w:val="NoSpacing"/>
                          </w:pPr>
                        </w:p>
                      </w:tc>
                      <w:tc>
                        <w:tcPr>
                          <w:tcW w:w="7595" w:type="dxa"/>
                          <w:shd w:val="clear" w:color="auto" w:fill="EBEBEB"/>
                          <w:vAlign w:val="center"/>
                        </w:tcPr>
                        <w:p w:rsidR="001C4F8D" w:rsidRDefault="001C4F8D">
                          <w:pPr>
                            <w:pStyle w:val="NoSpacing"/>
                          </w:pPr>
                        </w:p>
                      </w:tc>
                      <w:tc>
                        <w:tcPr>
                          <w:tcW w:w="202" w:type="dxa"/>
                          <w:shd w:val="clear" w:color="auto" w:fill="17AE92" w:themeFill="accent1"/>
                          <w:vAlign w:val="center"/>
                        </w:tcPr>
                        <w:p w:rsidR="001C4F8D" w:rsidRDefault="001C4F8D">
                          <w:pPr>
                            <w:pStyle w:val="NoSpacing"/>
                          </w:pPr>
                        </w:p>
                      </w:tc>
                      <w:tc>
                        <w:tcPr>
                          <w:tcW w:w="202" w:type="dxa"/>
                          <w:shd w:val="clear" w:color="auto" w:fill="F7A23F" w:themeFill="accent2"/>
                          <w:vAlign w:val="center"/>
                        </w:tcPr>
                        <w:p w:rsidR="001C4F8D" w:rsidRDefault="001C4F8D">
                          <w:pPr>
                            <w:pStyle w:val="NoSpacing"/>
                          </w:pPr>
                        </w:p>
                      </w:tc>
                      <w:tc>
                        <w:tcPr>
                          <w:tcW w:w="1009" w:type="dxa"/>
                          <w:shd w:val="clear" w:color="auto" w:fill="6F7E84" w:themeFill="accent3"/>
                          <w:vAlign w:val="center"/>
                        </w:tcPr>
                        <w:p w:rsidR="001C4F8D" w:rsidRDefault="001C4F8D">
                          <w:pPr>
                            <w:pStyle w:val="NoSpacing"/>
                          </w:pPr>
                        </w:p>
                      </w:tc>
                    </w:tr>
                  </w:tbl>
                  <w:p w:rsidR="001C4F8D" w:rsidRDefault="001C4F8D">
                    <w:pPr>
                      <w:pStyle w:val="NoSpacing"/>
                    </w:pP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4E7" w:rsidRDefault="004B64E7">
      <w:pPr>
        <w:spacing w:after="0" w:line="240" w:lineRule="auto"/>
      </w:pPr>
      <w:r>
        <w:separator/>
      </w:r>
    </w:p>
  </w:footnote>
  <w:footnote w:type="continuationSeparator" w:id="0">
    <w:p w:rsidR="004B64E7" w:rsidRDefault="004B6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F8D" w:rsidRDefault="00953FAF">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1C4F8D">
                            <w:trPr>
                              <w:trHeight w:hRule="exact" w:val="288"/>
                            </w:trPr>
                            <w:tc>
                              <w:tcPr>
                                <w:tcW w:w="361" w:type="dxa"/>
                                <w:shd w:val="clear" w:color="auto" w:fill="EBEBEB"/>
                                <w:vAlign w:val="center"/>
                              </w:tcPr>
                              <w:p w:rsidR="001C4F8D" w:rsidRDefault="001C4F8D">
                                <w:pPr>
                                  <w:pStyle w:val="NoSpacing"/>
                                </w:pPr>
                              </w:p>
                            </w:tc>
                            <w:tc>
                              <w:tcPr>
                                <w:tcW w:w="7595" w:type="dxa"/>
                                <w:shd w:val="clear" w:color="auto" w:fill="EBEBEB"/>
                                <w:vAlign w:val="center"/>
                              </w:tcPr>
                              <w:p w:rsidR="001C4F8D" w:rsidRDefault="00953FAF">
                                <w:pPr>
                                  <w:pStyle w:val="NoSpacing"/>
                                </w:pPr>
                                <w:r>
                                  <w:fldChar w:fldCharType="begin"/>
                                </w:r>
                                <w:r>
                                  <w:instrText xml:space="preserve"> PAGE   \* MERGEFORMAT </w:instrText>
                                </w:r>
                                <w:r>
                                  <w:fldChar w:fldCharType="separate"/>
                                </w:r>
                                <w:r w:rsidR="008D6924">
                                  <w:rPr>
                                    <w:noProof/>
                                  </w:rPr>
                                  <w:t>3</w:t>
                                </w:r>
                                <w:r>
                                  <w:rPr>
                                    <w:noProof/>
                                  </w:rPr>
                                  <w:fldChar w:fldCharType="end"/>
                                </w:r>
                              </w:p>
                            </w:tc>
                            <w:tc>
                              <w:tcPr>
                                <w:tcW w:w="202" w:type="dxa"/>
                                <w:shd w:val="clear" w:color="auto" w:fill="17AE92" w:themeFill="accent1"/>
                                <w:vAlign w:val="center"/>
                              </w:tcPr>
                              <w:p w:rsidR="001C4F8D" w:rsidRDefault="001C4F8D">
                                <w:pPr>
                                  <w:pStyle w:val="NoSpacing"/>
                                </w:pPr>
                              </w:p>
                            </w:tc>
                            <w:tc>
                              <w:tcPr>
                                <w:tcW w:w="202" w:type="dxa"/>
                                <w:shd w:val="clear" w:color="auto" w:fill="F7A23F" w:themeFill="accent2"/>
                                <w:vAlign w:val="center"/>
                              </w:tcPr>
                              <w:p w:rsidR="001C4F8D" w:rsidRDefault="001C4F8D">
                                <w:pPr>
                                  <w:pStyle w:val="NoSpacing"/>
                                </w:pPr>
                              </w:p>
                            </w:tc>
                            <w:tc>
                              <w:tcPr>
                                <w:tcW w:w="1009" w:type="dxa"/>
                                <w:shd w:val="clear" w:color="auto" w:fill="6F7E84" w:themeFill="accent3"/>
                                <w:vAlign w:val="center"/>
                              </w:tcPr>
                              <w:p w:rsidR="001C4F8D" w:rsidRDefault="001C4F8D">
                                <w:pPr>
                                  <w:pStyle w:val="NoSpacing"/>
                                </w:pPr>
                              </w:p>
                            </w:tc>
                          </w:tr>
                        </w:tbl>
                        <w:p w:rsidR="001C4F8D" w:rsidRDefault="001C4F8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1C4F8D">
                      <w:trPr>
                        <w:trHeight w:hRule="exact" w:val="288"/>
                      </w:trPr>
                      <w:tc>
                        <w:tcPr>
                          <w:tcW w:w="361" w:type="dxa"/>
                          <w:shd w:val="clear" w:color="auto" w:fill="EBEBEB"/>
                          <w:vAlign w:val="center"/>
                        </w:tcPr>
                        <w:p w:rsidR="001C4F8D" w:rsidRDefault="001C4F8D">
                          <w:pPr>
                            <w:pStyle w:val="NoSpacing"/>
                          </w:pPr>
                        </w:p>
                      </w:tc>
                      <w:tc>
                        <w:tcPr>
                          <w:tcW w:w="7595" w:type="dxa"/>
                          <w:shd w:val="clear" w:color="auto" w:fill="EBEBEB"/>
                          <w:vAlign w:val="center"/>
                        </w:tcPr>
                        <w:p w:rsidR="001C4F8D" w:rsidRDefault="00953FAF">
                          <w:pPr>
                            <w:pStyle w:val="NoSpacing"/>
                          </w:pPr>
                          <w:r>
                            <w:fldChar w:fldCharType="begin"/>
                          </w:r>
                          <w:r>
                            <w:instrText xml:space="preserve"> PAGE   \* MERGEFORMAT </w:instrText>
                          </w:r>
                          <w:r>
                            <w:fldChar w:fldCharType="separate"/>
                          </w:r>
                          <w:r w:rsidR="008D6924">
                            <w:rPr>
                              <w:noProof/>
                            </w:rPr>
                            <w:t>3</w:t>
                          </w:r>
                          <w:r>
                            <w:rPr>
                              <w:noProof/>
                            </w:rPr>
                            <w:fldChar w:fldCharType="end"/>
                          </w:r>
                        </w:p>
                      </w:tc>
                      <w:tc>
                        <w:tcPr>
                          <w:tcW w:w="202" w:type="dxa"/>
                          <w:shd w:val="clear" w:color="auto" w:fill="17AE92" w:themeFill="accent1"/>
                          <w:vAlign w:val="center"/>
                        </w:tcPr>
                        <w:p w:rsidR="001C4F8D" w:rsidRDefault="001C4F8D">
                          <w:pPr>
                            <w:pStyle w:val="NoSpacing"/>
                          </w:pPr>
                        </w:p>
                      </w:tc>
                      <w:tc>
                        <w:tcPr>
                          <w:tcW w:w="202" w:type="dxa"/>
                          <w:shd w:val="clear" w:color="auto" w:fill="F7A23F" w:themeFill="accent2"/>
                          <w:vAlign w:val="center"/>
                        </w:tcPr>
                        <w:p w:rsidR="001C4F8D" w:rsidRDefault="001C4F8D">
                          <w:pPr>
                            <w:pStyle w:val="NoSpacing"/>
                          </w:pPr>
                        </w:p>
                      </w:tc>
                      <w:tc>
                        <w:tcPr>
                          <w:tcW w:w="1009" w:type="dxa"/>
                          <w:shd w:val="clear" w:color="auto" w:fill="6F7E84" w:themeFill="accent3"/>
                          <w:vAlign w:val="center"/>
                        </w:tcPr>
                        <w:p w:rsidR="001C4F8D" w:rsidRDefault="001C4F8D">
                          <w:pPr>
                            <w:pStyle w:val="NoSpacing"/>
                          </w:pPr>
                        </w:p>
                      </w:tc>
                    </w:tr>
                  </w:tbl>
                  <w:p w:rsidR="001C4F8D" w:rsidRDefault="001C4F8D">
                    <w:pPr>
                      <w:pStyle w:val="NoSpacing"/>
                    </w:pP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0C"/>
    <w:rsid w:val="001C4F8D"/>
    <w:rsid w:val="00267560"/>
    <w:rsid w:val="002A34EF"/>
    <w:rsid w:val="003653B2"/>
    <w:rsid w:val="00387DA1"/>
    <w:rsid w:val="004700F8"/>
    <w:rsid w:val="004B64E7"/>
    <w:rsid w:val="00562C0C"/>
    <w:rsid w:val="005D4185"/>
    <w:rsid w:val="0062015C"/>
    <w:rsid w:val="006E1882"/>
    <w:rsid w:val="00745FD9"/>
    <w:rsid w:val="00811BA6"/>
    <w:rsid w:val="00890BF1"/>
    <w:rsid w:val="008D6924"/>
    <w:rsid w:val="00905356"/>
    <w:rsid w:val="009339B1"/>
    <w:rsid w:val="00953FAF"/>
    <w:rsid w:val="00A16650"/>
    <w:rsid w:val="00C345E3"/>
    <w:rsid w:val="00C74CC8"/>
    <w:rsid w:val="00D4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58DD4"/>
  <w15:chartTrackingRefBased/>
  <w15:docId w15:val="{4093609D-66F5-4C4A-AAFF-585829D67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pPr>
      <w:spacing w:after="0" w:line="240" w:lineRule="auto"/>
    </w:pPr>
  </w:style>
  <w:style w:type="character" w:customStyle="1" w:styleId="FooterChar">
    <w:name w:val="Footer Char"/>
    <w:basedOn w:val="DefaultParagraphFont"/>
    <w:link w:val="Footer"/>
    <w:uiPriority w:val="1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9"/>
  </w:style>
  <w:style w:type="paragraph" w:styleId="NoSpacing">
    <w:name w:val="No Spacing"/>
    <w:uiPriority w:val="1"/>
    <w:qFormat/>
    <w:pPr>
      <w:spacing w:after="0" w:line="264" w:lineRule="auto"/>
    </w:pPr>
  </w:style>
  <w:style w:type="paragraph" w:customStyle="1" w:styleId="Name">
    <w:name w:val="Name"/>
    <w:basedOn w:val="Normal"/>
    <w:uiPriority w:val="2"/>
    <w:qFormat/>
    <w:pPr>
      <w:spacing w:after="0" w:line="216" w:lineRule="auto"/>
    </w:pPr>
    <w:rPr>
      <w:rFonts w:asciiTheme="majorHAnsi" w:eastAsiaTheme="majorEastAsia" w:hAnsiTheme="majorHAnsi" w:cstheme="majorBidi"/>
      <w:color w:val="11826C" w:themeColor="accent1" w:themeShade="BF"/>
      <w:sz w:val="28"/>
      <w:szCs w:val="28"/>
    </w:rPr>
  </w:style>
  <w:style w:type="paragraph" w:styleId="Date">
    <w:name w:val="Date"/>
    <w:basedOn w:val="Normal"/>
    <w:next w:val="Normal"/>
    <w:link w:val="DateChar"/>
    <w:uiPriority w:val="2"/>
    <w:unhideWhenUsed/>
    <w:pPr>
      <w:spacing w:after="400"/>
    </w:pPr>
  </w:style>
  <w:style w:type="character" w:customStyle="1" w:styleId="DateChar">
    <w:name w:val="Date Char"/>
    <w:basedOn w:val="DefaultParagraphFont"/>
    <w:link w:val="Date"/>
    <w:uiPriority w:val="2"/>
  </w:style>
  <w:style w:type="paragraph" w:customStyle="1" w:styleId="ContactInfo">
    <w:name w:val="Contact Info"/>
    <w:basedOn w:val="Normal"/>
    <w:uiPriority w:val="2"/>
    <w:qFormat/>
    <w:pPr>
      <w:spacing w:after="480"/>
      <w:contextualSpacing/>
    </w:pPr>
  </w:style>
  <w:style w:type="paragraph" w:styleId="Closing">
    <w:name w:val="Closing"/>
    <w:basedOn w:val="Normal"/>
    <w:link w:val="ClosingChar"/>
    <w:uiPriority w:val="2"/>
    <w:unhideWhenUsed/>
    <w:qFormat/>
    <w:pPr>
      <w:spacing w:before="600" w:after="800"/>
    </w:pPr>
  </w:style>
  <w:style w:type="character" w:customStyle="1" w:styleId="ClosingChar">
    <w:name w:val="Closing Char"/>
    <w:basedOn w:val="DefaultParagraphFont"/>
    <w:link w:val="Closing"/>
    <w:uiPriority w:val="2"/>
  </w:style>
  <w:style w:type="paragraph" w:styleId="Signature">
    <w:name w:val="Signature"/>
    <w:basedOn w:val="Normal"/>
    <w:link w:val="SignatureChar"/>
    <w:uiPriority w:val="2"/>
    <w:unhideWhenUsed/>
    <w:qFormat/>
    <w:pPr>
      <w:spacing w:after="600"/>
    </w:pPr>
  </w:style>
  <w:style w:type="character" w:customStyle="1" w:styleId="SignatureChar">
    <w:name w:val="Signature Char"/>
    <w:basedOn w:val="DefaultParagraphFont"/>
    <w:link w:val="Signature"/>
    <w:uiPriority w:val="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usiness%20letter%20(Sales%20Stripes%20design).dotx" TargetMode="External"/></Relationship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991686B-DAFB-4DC4-8777-D7C1B4ABBA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Template>
  <TotalTime>218</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User</dc:creator>
  <cp:keywords/>
  <cp:lastModifiedBy>Stephen Dixon</cp:lastModifiedBy>
  <cp:revision>3</cp:revision>
  <dcterms:created xsi:type="dcterms:W3CDTF">2016-10-05T14:08:00Z</dcterms:created>
  <dcterms:modified xsi:type="dcterms:W3CDTF">2016-10-05T20:12:00Z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ies>
</file>